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2F7" w:rsidRDefault="001232F7" w:rsidP="001232F7">
      <w:pPr>
        <w:pStyle w:val="Title"/>
        <w:pBdr>
          <w:bottom w:val="single" w:sz="12" w:space="0" w:color="39A5B7" w:themeColor="accent1"/>
        </w:pBdr>
        <w:spacing w:line="360" w:lineRule="auto"/>
        <w:jc w:val="both"/>
      </w:pPr>
      <w:r w:rsidRPr="00F46F30">
        <w:t>KAUSHIK SANKAR DAS</w:t>
      </w:r>
    </w:p>
    <w:p w:rsidR="001232F7" w:rsidRPr="004C7320" w:rsidRDefault="001232F7" w:rsidP="00C362ED">
      <w:pPr>
        <w:jc w:val="both"/>
        <w:rPr>
          <w:b/>
        </w:rPr>
      </w:pPr>
      <w:r w:rsidRPr="004C7320">
        <w:rPr>
          <w:b/>
        </w:rPr>
        <w:t>Karandighi, Uttar Dinajpur, 733215| </w:t>
      </w:r>
      <w:r w:rsidR="00C362ED">
        <w:rPr>
          <w:b/>
        </w:rPr>
        <w:t>9674448398</w:t>
      </w:r>
      <w:r w:rsidRPr="004C7320">
        <w:rPr>
          <w:b/>
        </w:rPr>
        <w:t> | kaushikee163@gmail.com</w:t>
      </w:r>
    </w:p>
    <w:p w:rsidR="001232F7" w:rsidRDefault="00A31F48" w:rsidP="00C362ED">
      <w:pPr>
        <w:pStyle w:val="Heading1"/>
        <w:jc w:val="both"/>
      </w:pPr>
      <w:sdt>
        <w:sdtPr>
          <w:alias w:val="Objective:"/>
          <w:tag w:val="Objective:"/>
          <w:id w:val="1272554"/>
          <w:placeholder>
            <w:docPart w:val="81C798E0933747AB8708F04D29DC5C61"/>
          </w:placeholder>
          <w:temporary/>
          <w:showingPlcHdr/>
        </w:sdtPr>
        <w:sdtContent>
          <w:r w:rsidR="001232F7" w:rsidRPr="001A5723">
            <w:t>Objective</w:t>
          </w:r>
        </w:sdtContent>
      </w:sdt>
      <w:r w:rsidR="001232F7">
        <w:t>:</w:t>
      </w:r>
    </w:p>
    <w:p w:rsidR="001232F7" w:rsidRPr="005C1B92" w:rsidRDefault="001232F7" w:rsidP="00C362ED">
      <w:pPr>
        <w:jc w:val="both"/>
        <w:rPr>
          <w:color w:val="262626" w:themeColor="text1" w:themeTint="D9"/>
        </w:rPr>
      </w:pPr>
      <w:r w:rsidRPr="005C1B92">
        <w:rPr>
          <w:color w:val="262626" w:themeColor="text1" w:themeTint="D9"/>
        </w:rPr>
        <w:t>Intend to build a career with leading corporate of hi-tech environment with committed &amp; dedicated people, which will help me to explore myself fully and realize my potential. Willing to work as a key player in challenging &amp; creative environment.</w:t>
      </w:r>
    </w:p>
    <w:p w:rsidR="001232F7" w:rsidRPr="005C38ED" w:rsidRDefault="00A31F48" w:rsidP="00C362ED">
      <w:pPr>
        <w:jc w:val="both"/>
        <w:rPr>
          <w:b/>
          <w:color w:val="2A7B88" w:themeColor="accent1" w:themeShade="BF"/>
          <w:sz w:val="28"/>
          <w:szCs w:val="28"/>
        </w:rPr>
      </w:pPr>
      <w:sdt>
        <w:sdtPr>
          <w:rPr>
            <w:b/>
            <w:color w:val="2A7B88" w:themeColor="accent1" w:themeShade="BF"/>
            <w:sz w:val="28"/>
            <w:szCs w:val="28"/>
          </w:rPr>
          <w:alias w:val="Education:"/>
          <w:tag w:val="Education:"/>
          <w:id w:val="1272555"/>
          <w:placeholder>
            <w:docPart w:val="8867BE011098401AAD0861F1A03C0A85"/>
          </w:placeholder>
          <w:temporary/>
          <w:showingPlcHdr/>
        </w:sdtPr>
        <w:sdtContent>
          <w:r w:rsidR="001232F7" w:rsidRPr="005C38ED">
            <w:rPr>
              <w:b/>
              <w:color w:val="2A7B88" w:themeColor="accent1" w:themeShade="BF"/>
              <w:sz w:val="28"/>
              <w:szCs w:val="28"/>
            </w:rPr>
            <w:t>Education</w:t>
          </w:r>
        </w:sdtContent>
      </w:sdt>
      <w:r w:rsidR="001232F7" w:rsidRPr="005C38ED">
        <w:rPr>
          <w:b/>
          <w:color w:val="2A7B88" w:themeColor="accent1" w:themeShade="BF"/>
          <w:sz w:val="28"/>
          <w:szCs w:val="28"/>
        </w:rPr>
        <w:t>:</w:t>
      </w:r>
    </w:p>
    <w:p w:rsidR="001232F7" w:rsidRPr="005C1B92" w:rsidRDefault="001232F7" w:rsidP="00C362ED">
      <w:pPr>
        <w:jc w:val="both"/>
        <w:rPr>
          <w:color w:val="262626" w:themeColor="text1" w:themeTint="D9"/>
        </w:rPr>
      </w:pPr>
      <w:r w:rsidRPr="005C1B92">
        <w:rPr>
          <w:color w:val="262626" w:themeColor="text1" w:themeTint="D9"/>
        </w:rPr>
        <w:t>2015   B.Tech (EE) from WBUT with 71.38</w:t>
      </w:r>
    </w:p>
    <w:p w:rsidR="00337080" w:rsidRPr="00E279AA" w:rsidRDefault="00A31F48" w:rsidP="00E279AA">
      <w:pPr>
        <w:pStyle w:val="Heading1"/>
        <w:spacing w:line="276" w:lineRule="auto"/>
        <w:jc w:val="both"/>
      </w:pPr>
      <w:sdt>
        <w:sdtPr>
          <w:alias w:val="Skills &amp; Abilities:"/>
          <w:tag w:val="Skills &amp; Abilities:"/>
          <w:id w:val="1272556"/>
          <w:placeholder>
            <w:docPart w:val="94B50919DAD04A218C2C48E84F30E65A"/>
          </w:placeholder>
          <w:temporary/>
          <w:showingPlcHdr/>
        </w:sdtPr>
        <w:sdtContent>
          <w:r w:rsidR="001232F7">
            <w:t>Skills &amp; Abilities</w:t>
          </w:r>
        </w:sdtContent>
      </w:sdt>
      <w:r w:rsidR="001232F7">
        <w:t>:</w:t>
      </w:r>
    </w:p>
    <w:p w:rsidR="00337080" w:rsidRPr="005C1B92" w:rsidRDefault="00337080" w:rsidP="00C03C57">
      <w:pPr>
        <w:pStyle w:val="ListParagraph"/>
        <w:numPr>
          <w:ilvl w:val="0"/>
          <w:numId w:val="28"/>
        </w:numPr>
        <w:rPr>
          <w:color w:val="262626" w:themeColor="text1" w:themeTint="D9"/>
          <w:sz w:val="24"/>
          <w:szCs w:val="24"/>
        </w:rPr>
      </w:pPr>
      <w:r w:rsidRPr="005C1B92">
        <w:rPr>
          <w:color w:val="262626" w:themeColor="text1" w:themeTint="D9"/>
          <w:sz w:val="24"/>
          <w:szCs w:val="24"/>
        </w:rPr>
        <w:t>Able to do SEO audit, can review and analyze client sites for areas that need to improved, deleted, or</w:t>
      </w:r>
      <w:r w:rsidRPr="005C1B92">
        <w:rPr>
          <w:b/>
          <w:color w:val="262626" w:themeColor="text1" w:themeTint="D9"/>
          <w:sz w:val="24"/>
          <w:szCs w:val="24"/>
        </w:rPr>
        <w:t xml:space="preserve"> </w:t>
      </w:r>
      <w:r w:rsidRPr="005C1B92">
        <w:rPr>
          <w:color w:val="262626" w:themeColor="text1" w:themeTint="D9"/>
          <w:sz w:val="24"/>
          <w:szCs w:val="24"/>
        </w:rPr>
        <w:t>revised.</w:t>
      </w:r>
    </w:p>
    <w:p w:rsidR="00337080" w:rsidRPr="005C1B92" w:rsidRDefault="00337080" w:rsidP="00C03C57">
      <w:pPr>
        <w:pStyle w:val="ListParagraph"/>
        <w:numPr>
          <w:ilvl w:val="0"/>
          <w:numId w:val="28"/>
        </w:numPr>
        <w:rPr>
          <w:color w:val="262626" w:themeColor="text1" w:themeTint="D9"/>
          <w:sz w:val="24"/>
          <w:szCs w:val="24"/>
        </w:rPr>
      </w:pPr>
      <w:r w:rsidRPr="005C1B92">
        <w:rPr>
          <w:color w:val="262626" w:themeColor="text1" w:themeTint="D9"/>
          <w:sz w:val="24"/>
          <w:szCs w:val="24"/>
        </w:rPr>
        <w:t>Keyword research and placement - Ensure websites are filled with optimal keywords.</w:t>
      </w:r>
    </w:p>
    <w:p w:rsidR="00337080" w:rsidRPr="005C1B92" w:rsidRDefault="00337080" w:rsidP="00C03C57">
      <w:pPr>
        <w:pStyle w:val="ListParagraph"/>
        <w:numPr>
          <w:ilvl w:val="0"/>
          <w:numId w:val="28"/>
        </w:numPr>
        <w:rPr>
          <w:color w:val="262626" w:themeColor="text1" w:themeTint="D9"/>
          <w:sz w:val="24"/>
          <w:szCs w:val="24"/>
        </w:rPr>
      </w:pPr>
      <w:r w:rsidRPr="005C1B92">
        <w:rPr>
          <w:color w:val="262626" w:themeColor="text1" w:themeTint="D9"/>
          <w:sz w:val="24"/>
          <w:szCs w:val="24"/>
        </w:rPr>
        <w:t>Place keywords appropriately in copy</w:t>
      </w:r>
      <w:r w:rsidR="00C362ED" w:rsidRPr="005C1B92">
        <w:rPr>
          <w:color w:val="262626" w:themeColor="text1" w:themeTint="D9"/>
          <w:sz w:val="24"/>
          <w:szCs w:val="24"/>
        </w:rPr>
        <w:t xml:space="preserve"> </w:t>
      </w:r>
      <w:r w:rsidRPr="005C1B92">
        <w:rPr>
          <w:color w:val="262626" w:themeColor="text1" w:themeTint="D9"/>
          <w:sz w:val="24"/>
          <w:szCs w:val="24"/>
        </w:rPr>
        <w:t>(both on page and off page content) to gain most search engine traffic.</w:t>
      </w:r>
    </w:p>
    <w:p w:rsidR="00337080" w:rsidRPr="005C1B92" w:rsidRDefault="00337080" w:rsidP="00C03C57">
      <w:pPr>
        <w:pStyle w:val="ListParagraph"/>
        <w:numPr>
          <w:ilvl w:val="0"/>
          <w:numId w:val="28"/>
        </w:numPr>
        <w:rPr>
          <w:color w:val="262626" w:themeColor="text1" w:themeTint="D9"/>
          <w:sz w:val="24"/>
          <w:szCs w:val="24"/>
        </w:rPr>
      </w:pPr>
      <w:r w:rsidRPr="005C1B92">
        <w:rPr>
          <w:color w:val="262626" w:themeColor="text1" w:themeTint="D9"/>
          <w:sz w:val="24"/>
          <w:szCs w:val="24"/>
        </w:rPr>
        <w:t>Can generate and upload meta tags</w:t>
      </w:r>
    </w:p>
    <w:p w:rsidR="00337080" w:rsidRPr="005C1B92" w:rsidRDefault="00337080" w:rsidP="00C03C57">
      <w:pPr>
        <w:pStyle w:val="ListParagraph"/>
        <w:numPr>
          <w:ilvl w:val="0"/>
          <w:numId w:val="28"/>
        </w:numPr>
        <w:rPr>
          <w:color w:val="262626" w:themeColor="text1" w:themeTint="D9"/>
          <w:sz w:val="24"/>
          <w:szCs w:val="24"/>
        </w:rPr>
      </w:pPr>
      <w:r w:rsidRPr="005C1B92">
        <w:rPr>
          <w:color w:val="262626" w:themeColor="text1" w:themeTint="D9"/>
          <w:sz w:val="24"/>
          <w:szCs w:val="24"/>
        </w:rPr>
        <w:t>sitemap creation and submission</w:t>
      </w:r>
    </w:p>
    <w:p w:rsidR="00337080" w:rsidRPr="005C1B92" w:rsidRDefault="00337080" w:rsidP="00E279AA">
      <w:pPr>
        <w:pStyle w:val="ListParagraph"/>
        <w:numPr>
          <w:ilvl w:val="0"/>
          <w:numId w:val="28"/>
        </w:numPr>
        <w:rPr>
          <w:color w:val="262626" w:themeColor="text1" w:themeTint="D9"/>
          <w:sz w:val="24"/>
          <w:szCs w:val="24"/>
        </w:rPr>
      </w:pPr>
      <w:r w:rsidRPr="005C1B92">
        <w:rPr>
          <w:color w:val="262626" w:themeColor="text1" w:themeTint="D9"/>
          <w:sz w:val="24"/>
          <w:szCs w:val="24"/>
        </w:rPr>
        <w:t>Social Media Engagement: Engaging with multiple people through various social media platforms and</w:t>
      </w:r>
      <w:r w:rsidR="00E279AA" w:rsidRPr="005C1B92">
        <w:rPr>
          <w:color w:val="262626" w:themeColor="text1" w:themeTint="D9"/>
          <w:sz w:val="24"/>
          <w:szCs w:val="24"/>
        </w:rPr>
        <w:t xml:space="preserve"> </w:t>
      </w:r>
      <w:r w:rsidRPr="005C1B92">
        <w:rPr>
          <w:color w:val="262626" w:themeColor="text1" w:themeTint="D9"/>
          <w:sz w:val="24"/>
          <w:szCs w:val="24"/>
        </w:rPr>
        <w:t>getting back links.</w:t>
      </w:r>
    </w:p>
    <w:p w:rsidR="00337080" w:rsidRPr="005C1B92" w:rsidRDefault="00337080" w:rsidP="00C03C57">
      <w:pPr>
        <w:pStyle w:val="ListParagraph"/>
        <w:numPr>
          <w:ilvl w:val="0"/>
          <w:numId w:val="28"/>
        </w:numPr>
        <w:rPr>
          <w:color w:val="262626" w:themeColor="text1" w:themeTint="D9"/>
          <w:sz w:val="24"/>
          <w:szCs w:val="24"/>
        </w:rPr>
      </w:pPr>
      <w:r w:rsidRPr="005C1B92">
        <w:rPr>
          <w:color w:val="262626" w:themeColor="text1" w:themeTint="D9"/>
          <w:sz w:val="24"/>
          <w:szCs w:val="24"/>
        </w:rPr>
        <w:t>Social Bookmarking: Getting high traffic by bookmarking webpages and blogs</w:t>
      </w:r>
    </w:p>
    <w:p w:rsidR="00337080" w:rsidRPr="005C1B92" w:rsidRDefault="00337080" w:rsidP="00C03C57">
      <w:pPr>
        <w:pStyle w:val="ListParagraph"/>
        <w:numPr>
          <w:ilvl w:val="0"/>
          <w:numId w:val="28"/>
        </w:numPr>
        <w:rPr>
          <w:color w:val="262626" w:themeColor="text1" w:themeTint="D9"/>
          <w:sz w:val="24"/>
          <w:szCs w:val="24"/>
        </w:rPr>
      </w:pPr>
      <w:r w:rsidRPr="005C1B92">
        <w:rPr>
          <w:color w:val="262626" w:themeColor="text1" w:themeTint="D9"/>
          <w:sz w:val="24"/>
          <w:szCs w:val="24"/>
        </w:rPr>
        <w:t>Forum Submission: Connecting with various communities through forum submission</w:t>
      </w:r>
    </w:p>
    <w:p w:rsidR="00337080" w:rsidRPr="005C1B92" w:rsidRDefault="00337080" w:rsidP="00C03C57">
      <w:pPr>
        <w:pStyle w:val="ListParagraph"/>
        <w:numPr>
          <w:ilvl w:val="0"/>
          <w:numId w:val="28"/>
        </w:numPr>
        <w:rPr>
          <w:color w:val="262626" w:themeColor="text1" w:themeTint="D9"/>
          <w:sz w:val="24"/>
          <w:szCs w:val="24"/>
        </w:rPr>
      </w:pPr>
      <w:r w:rsidRPr="005C1B92">
        <w:rPr>
          <w:color w:val="262626" w:themeColor="text1" w:themeTint="D9"/>
          <w:sz w:val="24"/>
          <w:szCs w:val="24"/>
        </w:rPr>
        <w:t xml:space="preserve">Blog Directory Submission: Creating back links through various blog directory </w:t>
      </w:r>
      <w:r w:rsidR="00E279AA" w:rsidRPr="005C1B92">
        <w:rPr>
          <w:color w:val="262626" w:themeColor="text1" w:themeTint="D9"/>
          <w:sz w:val="24"/>
          <w:szCs w:val="24"/>
        </w:rPr>
        <w:t>submissions</w:t>
      </w:r>
      <w:r w:rsidRPr="005C1B92">
        <w:rPr>
          <w:color w:val="262626" w:themeColor="text1" w:themeTint="D9"/>
          <w:sz w:val="24"/>
          <w:szCs w:val="24"/>
        </w:rPr>
        <w:t>. </w:t>
      </w:r>
    </w:p>
    <w:p w:rsidR="00337080" w:rsidRPr="005C1B92" w:rsidRDefault="00337080" w:rsidP="00C03C57">
      <w:pPr>
        <w:pStyle w:val="ListParagraph"/>
        <w:numPr>
          <w:ilvl w:val="0"/>
          <w:numId w:val="28"/>
        </w:numPr>
        <w:rPr>
          <w:color w:val="262626" w:themeColor="text1" w:themeTint="D9"/>
          <w:sz w:val="24"/>
          <w:szCs w:val="24"/>
        </w:rPr>
      </w:pPr>
      <w:r w:rsidRPr="005C1B92">
        <w:rPr>
          <w:color w:val="262626" w:themeColor="text1" w:themeTint="D9"/>
          <w:sz w:val="24"/>
          <w:szCs w:val="24"/>
        </w:rPr>
        <w:t>Article Submission: Submitting articles in high PR submission directory</w:t>
      </w:r>
    </w:p>
    <w:p w:rsidR="00337080" w:rsidRPr="005C1B92" w:rsidRDefault="00337080" w:rsidP="00C03C57">
      <w:pPr>
        <w:pStyle w:val="ListParagraph"/>
        <w:numPr>
          <w:ilvl w:val="0"/>
          <w:numId w:val="28"/>
        </w:numPr>
        <w:rPr>
          <w:color w:val="262626" w:themeColor="text1" w:themeTint="D9"/>
          <w:sz w:val="24"/>
          <w:szCs w:val="24"/>
        </w:rPr>
      </w:pPr>
      <w:r w:rsidRPr="005C1B92">
        <w:rPr>
          <w:color w:val="262626" w:themeColor="text1" w:themeTint="D9"/>
          <w:sz w:val="24"/>
          <w:szCs w:val="24"/>
        </w:rPr>
        <w:t>Question &amp; Answer Submission: Gather high traffic through question and answer from high PR sites</w:t>
      </w:r>
    </w:p>
    <w:p w:rsidR="00337080" w:rsidRPr="005C1B92" w:rsidRDefault="00337080" w:rsidP="00C03C57">
      <w:pPr>
        <w:pStyle w:val="ListParagraph"/>
        <w:numPr>
          <w:ilvl w:val="0"/>
          <w:numId w:val="28"/>
        </w:numPr>
        <w:rPr>
          <w:color w:val="262626" w:themeColor="text1" w:themeTint="D9"/>
          <w:sz w:val="24"/>
          <w:szCs w:val="24"/>
        </w:rPr>
      </w:pPr>
      <w:r w:rsidRPr="005C1B92">
        <w:rPr>
          <w:color w:val="262626" w:themeColor="text1" w:themeTint="D9"/>
          <w:sz w:val="24"/>
          <w:szCs w:val="24"/>
        </w:rPr>
        <w:t>Video Submission: Submit Videos on high video popular sites and engage with viewers to promote videos. </w:t>
      </w:r>
    </w:p>
    <w:p w:rsidR="00337080" w:rsidRPr="005C1B92" w:rsidRDefault="00337080" w:rsidP="00C03C57">
      <w:pPr>
        <w:pStyle w:val="ListParagraph"/>
        <w:numPr>
          <w:ilvl w:val="0"/>
          <w:numId w:val="28"/>
        </w:numPr>
        <w:rPr>
          <w:color w:val="262626" w:themeColor="text1" w:themeTint="D9"/>
          <w:sz w:val="24"/>
          <w:szCs w:val="24"/>
        </w:rPr>
      </w:pPr>
      <w:r w:rsidRPr="005C1B92">
        <w:rPr>
          <w:color w:val="262626" w:themeColor="text1" w:themeTint="D9"/>
          <w:sz w:val="24"/>
          <w:szCs w:val="24"/>
        </w:rPr>
        <w:t>Image Submission: Submitting images on high traffic popular sites. </w:t>
      </w:r>
    </w:p>
    <w:p w:rsidR="00337080" w:rsidRPr="005C1B92" w:rsidRDefault="00337080" w:rsidP="00C03C57">
      <w:pPr>
        <w:pStyle w:val="ListParagraph"/>
        <w:numPr>
          <w:ilvl w:val="0"/>
          <w:numId w:val="28"/>
        </w:numPr>
        <w:rPr>
          <w:color w:val="262626" w:themeColor="text1" w:themeTint="D9"/>
          <w:sz w:val="24"/>
          <w:szCs w:val="24"/>
        </w:rPr>
      </w:pPr>
      <w:r w:rsidRPr="005C1B92">
        <w:rPr>
          <w:color w:val="262626" w:themeColor="text1" w:themeTint="D9"/>
          <w:sz w:val="24"/>
          <w:szCs w:val="24"/>
        </w:rPr>
        <w:t>Infographic Submission: Submit infographics on infographic submission websites. </w:t>
      </w:r>
    </w:p>
    <w:p w:rsidR="00337080" w:rsidRPr="005C1B92" w:rsidRDefault="00337080" w:rsidP="00C03C57">
      <w:pPr>
        <w:pStyle w:val="ListParagraph"/>
        <w:numPr>
          <w:ilvl w:val="0"/>
          <w:numId w:val="28"/>
        </w:numPr>
        <w:rPr>
          <w:color w:val="262626" w:themeColor="text1" w:themeTint="D9"/>
          <w:sz w:val="24"/>
          <w:szCs w:val="24"/>
        </w:rPr>
      </w:pPr>
      <w:r w:rsidRPr="005C1B92">
        <w:rPr>
          <w:color w:val="262626" w:themeColor="text1" w:themeTint="D9"/>
          <w:sz w:val="24"/>
          <w:szCs w:val="24"/>
        </w:rPr>
        <w:t>Document Sharing: Submitting attractive documents related to business blog on various sites. </w:t>
      </w:r>
    </w:p>
    <w:p w:rsidR="00337080" w:rsidRPr="005C1B92" w:rsidRDefault="00337080" w:rsidP="00C03C57">
      <w:pPr>
        <w:pStyle w:val="ListParagraph"/>
        <w:numPr>
          <w:ilvl w:val="0"/>
          <w:numId w:val="28"/>
        </w:numPr>
        <w:rPr>
          <w:color w:val="262626" w:themeColor="text1" w:themeTint="D9"/>
          <w:sz w:val="24"/>
          <w:szCs w:val="24"/>
        </w:rPr>
      </w:pPr>
      <w:r w:rsidRPr="005C1B92">
        <w:rPr>
          <w:color w:val="262626" w:themeColor="text1" w:themeTint="D9"/>
          <w:sz w:val="24"/>
          <w:szCs w:val="24"/>
        </w:rPr>
        <w:t>Content Promotion</w:t>
      </w:r>
    </w:p>
    <w:p w:rsidR="00337080" w:rsidRPr="005C1B92" w:rsidRDefault="00337080" w:rsidP="00C03C57">
      <w:pPr>
        <w:pStyle w:val="ListParagraph"/>
        <w:numPr>
          <w:ilvl w:val="0"/>
          <w:numId w:val="28"/>
        </w:numPr>
        <w:rPr>
          <w:color w:val="262626" w:themeColor="text1" w:themeTint="D9"/>
          <w:sz w:val="24"/>
          <w:szCs w:val="24"/>
        </w:rPr>
      </w:pPr>
      <w:r w:rsidRPr="005C1B92">
        <w:rPr>
          <w:color w:val="262626" w:themeColor="text1" w:themeTint="D9"/>
          <w:sz w:val="24"/>
          <w:szCs w:val="24"/>
        </w:rPr>
        <w:t>Classified Posting</w:t>
      </w:r>
    </w:p>
    <w:p w:rsidR="00337080" w:rsidRPr="005C1B92" w:rsidRDefault="00337080" w:rsidP="00C03C57">
      <w:pPr>
        <w:pStyle w:val="ListParagraph"/>
        <w:numPr>
          <w:ilvl w:val="0"/>
          <w:numId w:val="28"/>
        </w:numPr>
        <w:rPr>
          <w:color w:val="262626" w:themeColor="text1" w:themeTint="D9"/>
          <w:sz w:val="24"/>
          <w:szCs w:val="24"/>
        </w:rPr>
      </w:pPr>
      <w:r w:rsidRPr="005C1B92">
        <w:rPr>
          <w:color w:val="262626" w:themeColor="text1" w:themeTint="D9"/>
          <w:sz w:val="24"/>
          <w:szCs w:val="24"/>
        </w:rPr>
        <w:t>Excellent computer proficiency (MS Office - Word, Excel etc) </w:t>
      </w:r>
    </w:p>
    <w:p w:rsidR="00337080" w:rsidRPr="005C1B92" w:rsidRDefault="00337080" w:rsidP="00C03C57">
      <w:pPr>
        <w:pStyle w:val="ListParagraph"/>
        <w:numPr>
          <w:ilvl w:val="0"/>
          <w:numId w:val="28"/>
        </w:numPr>
        <w:rPr>
          <w:color w:val="262626" w:themeColor="text1" w:themeTint="D9"/>
          <w:sz w:val="24"/>
          <w:szCs w:val="24"/>
        </w:rPr>
      </w:pPr>
      <w:r w:rsidRPr="005C1B92">
        <w:rPr>
          <w:color w:val="262626" w:themeColor="text1" w:themeTint="D9"/>
          <w:sz w:val="24"/>
          <w:szCs w:val="24"/>
        </w:rPr>
        <w:t>Knowledge of Google analytics, webmasters and other related tools</w:t>
      </w:r>
    </w:p>
    <w:p w:rsidR="00337080" w:rsidRPr="005C1B92" w:rsidRDefault="00337080" w:rsidP="00C03C57">
      <w:pPr>
        <w:pStyle w:val="ListParagraph"/>
        <w:numPr>
          <w:ilvl w:val="0"/>
          <w:numId w:val="28"/>
        </w:numPr>
        <w:rPr>
          <w:color w:val="262626" w:themeColor="text1" w:themeTint="D9"/>
          <w:sz w:val="24"/>
          <w:szCs w:val="24"/>
        </w:rPr>
      </w:pPr>
      <w:r w:rsidRPr="005C1B92">
        <w:rPr>
          <w:color w:val="262626" w:themeColor="text1" w:themeTint="D9"/>
          <w:sz w:val="24"/>
          <w:szCs w:val="24"/>
        </w:rPr>
        <w:t>Basic knowledge of HTML</w:t>
      </w:r>
    </w:p>
    <w:p w:rsidR="005C38ED" w:rsidRPr="00E279AA" w:rsidRDefault="00337080" w:rsidP="00C03C57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5C1B92">
        <w:rPr>
          <w:color w:val="262626" w:themeColor="text1" w:themeTint="D9"/>
          <w:sz w:val="24"/>
          <w:szCs w:val="24"/>
        </w:rPr>
        <w:t>Compile and present basic level of SEO performance reports</w:t>
      </w:r>
      <w:r w:rsidRPr="00E279AA">
        <w:rPr>
          <w:sz w:val="24"/>
          <w:szCs w:val="24"/>
        </w:rPr>
        <w:t>.</w:t>
      </w:r>
    </w:p>
    <w:p w:rsidR="00D72849" w:rsidRDefault="00D72849" w:rsidP="00D72849">
      <w:pPr>
        <w:pStyle w:val="Heading1"/>
        <w:jc w:val="both"/>
      </w:pPr>
      <w:r w:rsidRPr="000B5305">
        <w:lastRenderedPageBreak/>
        <w:t>Skill Sets</w:t>
      </w:r>
      <w:r>
        <w:t>:</w:t>
      </w:r>
    </w:p>
    <w:p w:rsidR="00D72849" w:rsidRPr="00D72849" w:rsidRDefault="00D72849" w:rsidP="00D72849">
      <w:pPr>
        <w:pStyle w:val="ListParagraph"/>
        <w:numPr>
          <w:ilvl w:val="0"/>
          <w:numId w:val="24"/>
        </w:numPr>
        <w:jc w:val="both"/>
        <w:rPr>
          <w:color w:val="000000" w:themeColor="text1"/>
          <w:sz w:val="24"/>
          <w:szCs w:val="24"/>
        </w:rPr>
      </w:pPr>
      <w:r w:rsidRPr="00D72849">
        <w:rPr>
          <w:color w:val="000000" w:themeColor="text1"/>
          <w:sz w:val="24"/>
          <w:szCs w:val="24"/>
        </w:rPr>
        <w:t>Easy work adaptability.</w:t>
      </w:r>
    </w:p>
    <w:p w:rsidR="00D72849" w:rsidRPr="00D72849" w:rsidRDefault="00D72849" w:rsidP="00D72849">
      <w:pPr>
        <w:pStyle w:val="ListParagraph"/>
        <w:numPr>
          <w:ilvl w:val="0"/>
          <w:numId w:val="24"/>
        </w:numPr>
        <w:jc w:val="both"/>
        <w:rPr>
          <w:color w:val="000000" w:themeColor="text1"/>
          <w:sz w:val="24"/>
          <w:szCs w:val="24"/>
        </w:rPr>
      </w:pPr>
      <w:r w:rsidRPr="00D72849">
        <w:rPr>
          <w:color w:val="000000" w:themeColor="text1"/>
          <w:sz w:val="24"/>
          <w:szCs w:val="24"/>
        </w:rPr>
        <w:t>Good understanding and sound decision making capability.</w:t>
      </w:r>
    </w:p>
    <w:p w:rsidR="00D72849" w:rsidRPr="00D72849" w:rsidRDefault="00D72849" w:rsidP="00D72849">
      <w:pPr>
        <w:pStyle w:val="ListParagraph"/>
        <w:numPr>
          <w:ilvl w:val="0"/>
          <w:numId w:val="24"/>
        </w:numPr>
        <w:jc w:val="both"/>
        <w:rPr>
          <w:color w:val="000000" w:themeColor="text1"/>
          <w:sz w:val="24"/>
          <w:szCs w:val="24"/>
        </w:rPr>
      </w:pPr>
      <w:r w:rsidRPr="00D72849">
        <w:rPr>
          <w:color w:val="000000" w:themeColor="text1"/>
          <w:sz w:val="24"/>
          <w:szCs w:val="24"/>
        </w:rPr>
        <w:t>Connection towards work accomplishment.</w:t>
      </w:r>
    </w:p>
    <w:p w:rsidR="00D72849" w:rsidRDefault="00D72849" w:rsidP="00D72849">
      <w:pPr>
        <w:pStyle w:val="Heading1"/>
        <w:jc w:val="both"/>
      </w:pPr>
      <w:r w:rsidRPr="000B5305">
        <w:t>Job responsibility</w:t>
      </w:r>
      <w:r>
        <w:t>:</w:t>
      </w:r>
    </w:p>
    <w:p w:rsidR="00D72849" w:rsidRPr="00D72849" w:rsidRDefault="00D72849" w:rsidP="00D72849">
      <w:pPr>
        <w:pStyle w:val="ListParagraph"/>
        <w:numPr>
          <w:ilvl w:val="0"/>
          <w:numId w:val="25"/>
        </w:numPr>
        <w:jc w:val="both"/>
        <w:rPr>
          <w:color w:val="000000" w:themeColor="text1"/>
          <w:sz w:val="24"/>
          <w:szCs w:val="24"/>
        </w:rPr>
      </w:pPr>
      <w:r w:rsidRPr="00D72849">
        <w:rPr>
          <w:color w:val="000000" w:themeColor="text1"/>
          <w:sz w:val="24"/>
          <w:szCs w:val="24"/>
        </w:rPr>
        <w:t>Preparation of various jobs in timely manner.</w:t>
      </w:r>
    </w:p>
    <w:p w:rsidR="005C38ED" w:rsidRPr="00D72849" w:rsidRDefault="00D72849" w:rsidP="00D72849">
      <w:pPr>
        <w:pStyle w:val="ListParagraph"/>
        <w:numPr>
          <w:ilvl w:val="0"/>
          <w:numId w:val="25"/>
        </w:numPr>
        <w:jc w:val="both"/>
        <w:rPr>
          <w:color w:val="000000" w:themeColor="text1"/>
          <w:sz w:val="24"/>
          <w:szCs w:val="24"/>
        </w:rPr>
      </w:pPr>
      <w:r w:rsidRPr="00D72849">
        <w:rPr>
          <w:color w:val="000000" w:themeColor="text1"/>
          <w:sz w:val="24"/>
          <w:szCs w:val="24"/>
        </w:rPr>
        <w:t>Ability to work under pressure.</w:t>
      </w:r>
    </w:p>
    <w:p w:rsidR="00FD7409" w:rsidRPr="00FD7409" w:rsidRDefault="00A31F48" w:rsidP="00C362ED">
      <w:pPr>
        <w:pStyle w:val="Heading1"/>
        <w:spacing w:line="276" w:lineRule="auto"/>
        <w:jc w:val="both"/>
      </w:pPr>
      <w:sdt>
        <w:sdtPr>
          <w:alias w:val="Experience:"/>
          <w:tag w:val="Experience:"/>
          <w:id w:val="171684534"/>
          <w:placeholder>
            <w:docPart w:val="FB98B63CDB984CA88A7DE2550ED26D89"/>
          </w:placeholder>
          <w:temporary/>
          <w:showingPlcHdr/>
        </w:sdtPr>
        <w:sdtContent>
          <w:r w:rsidR="009D5933">
            <w:t>Experience</w:t>
          </w:r>
        </w:sdtContent>
      </w:sdt>
      <w:r w:rsidR="00FD7409">
        <w:t>:</w:t>
      </w:r>
    </w:p>
    <w:p w:rsidR="00FD7409" w:rsidRPr="003D28AE" w:rsidRDefault="00FD7409" w:rsidP="00C362ED">
      <w:pPr>
        <w:pStyle w:val="Heading1"/>
        <w:spacing w:line="276" w:lineRule="auto"/>
        <w:jc w:val="both"/>
        <w:rPr>
          <w:color w:val="171616" w:themeColor="background2" w:themeShade="1A"/>
        </w:rPr>
      </w:pPr>
      <w:r w:rsidRPr="003D28AE">
        <w:rPr>
          <w:color w:val="171616" w:themeColor="background2" w:themeShade="1A"/>
        </w:rPr>
        <w:t>SEO Executive</w:t>
      </w:r>
    </w:p>
    <w:p w:rsidR="001B29CF" w:rsidRDefault="00FD7409" w:rsidP="00C362ED">
      <w:pPr>
        <w:pStyle w:val="Heading1"/>
        <w:spacing w:line="276" w:lineRule="auto"/>
        <w:jc w:val="both"/>
        <w:rPr>
          <w:b w:val="0"/>
          <w:color w:val="171616" w:themeColor="background2" w:themeShade="1A"/>
          <w:sz w:val="24"/>
          <w:szCs w:val="24"/>
        </w:rPr>
      </w:pPr>
      <w:r w:rsidRPr="00FD7409">
        <w:rPr>
          <w:b w:val="0"/>
          <w:color w:val="171616" w:themeColor="background2" w:themeShade="1A"/>
          <w:sz w:val="24"/>
          <w:szCs w:val="24"/>
        </w:rPr>
        <w:t xml:space="preserve">Kreative Machinez – 8 January 2016- </w:t>
      </w:r>
      <w:r w:rsidR="005012AC">
        <w:rPr>
          <w:b w:val="0"/>
          <w:color w:val="171616" w:themeColor="background2" w:themeShade="1A"/>
          <w:sz w:val="24"/>
          <w:szCs w:val="24"/>
        </w:rPr>
        <w:t>15 July 2017</w:t>
      </w:r>
    </w:p>
    <w:p w:rsidR="003D28AE" w:rsidRPr="003D28AE" w:rsidRDefault="003D28AE" w:rsidP="00C362ED">
      <w:pPr>
        <w:pStyle w:val="Heading1"/>
        <w:spacing w:line="276" w:lineRule="auto"/>
        <w:jc w:val="both"/>
        <w:rPr>
          <w:color w:val="171616" w:themeColor="background2" w:themeShade="1A"/>
          <w:sz w:val="24"/>
          <w:szCs w:val="24"/>
        </w:rPr>
      </w:pPr>
      <w:r w:rsidRPr="003D28AE">
        <w:rPr>
          <w:color w:val="171616" w:themeColor="background2" w:themeShade="1A"/>
          <w:sz w:val="24"/>
          <w:szCs w:val="24"/>
        </w:rPr>
        <w:t>SEO Analyst</w:t>
      </w:r>
    </w:p>
    <w:p w:rsidR="001A5723" w:rsidRDefault="004D296A" w:rsidP="00C362ED">
      <w:pPr>
        <w:pStyle w:val="Heading1"/>
        <w:spacing w:line="276" w:lineRule="auto"/>
        <w:jc w:val="both"/>
        <w:rPr>
          <w:b w:val="0"/>
          <w:color w:val="171616" w:themeColor="background2" w:themeShade="1A"/>
          <w:sz w:val="24"/>
          <w:szCs w:val="24"/>
        </w:rPr>
      </w:pPr>
      <w:r>
        <w:rPr>
          <w:b w:val="0"/>
          <w:color w:val="171616" w:themeColor="background2" w:themeShade="1A"/>
          <w:sz w:val="24"/>
          <w:szCs w:val="24"/>
        </w:rPr>
        <w:t>Expinfo T</w:t>
      </w:r>
      <w:r w:rsidRPr="004D296A">
        <w:rPr>
          <w:b w:val="0"/>
          <w:color w:val="171616" w:themeColor="background2" w:themeShade="1A"/>
          <w:sz w:val="24"/>
          <w:szCs w:val="24"/>
        </w:rPr>
        <w:t>echnologies pvt. ltd</w:t>
      </w:r>
      <w:r w:rsidR="003D28AE" w:rsidRPr="003D28AE">
        <w:rPr>
          <w:b w:val="0"/>
          <w:color w:val="171616" w:themeColor="background2" w:themeShade="1A"/>
          <w:sz w:val="24"/>
          <w:szCs w:val="24"/>
        </w:rPr>
        <w:t>.</w:t>
      </w:r>
      <w:r w:rsidR="003D28AE">
        <w:rPr>
          <w:b w:val="0"/>
          <w:color w:val="171616" w:themeColor="background2" w:themeShade="1A"/>
          <w:sz w:val="24"/>
          <w:szCs w:val="24"/>
        </w:rPr>
        <w:t xml:space="preserve"> - </w:t>
      </w:r>
      <w:r w:rsidR="00B35E5B">
        <w:rPr>
          <w:b w:val="0"/>
          <w:color w:val="171616" w:themeColor="background2" w:themeShade="1A"/>
          <w:sz w:val="24"/>
          <w:szCs w:val="24"/>
        </w:rPr>
        <w:t>22 S</w:t>
      </w:r>
      <w:r w:rsidR="00B35E5B" w:rsidRPr="00B35E5B">
        <w:rPr>
          <w:b w:val="0"/>
          <w:color w:val="171616" w:themeColor="background2" w:themeShade="1A"/>
          <w:sz w:val="24"/>
          <w:szCs w:val="24"/>
        </w:rPr>
        <w:t>eptember</w:t>
      </w:r>
      <w:r w:rsidR="00B35E5B">
        <w:rPr>
          <w:b w:val="0"/>
          <w:color w:val="171616" w:themeColor="background2" w:themeShade="1A"/>
          <w:sz w:val="24"/>
          <w:szCs w:val="24"/>
        </w:rPr>
        <w:t xml:space="preserve"> 2017</w:t>
      </w:r>
      <w:bookmarkStart w:id="0" w:name="_GoBack"/>
      <w:bookmarkEnd w:id="0"/>
      <w:r w:rsidR="001925CC">
        <w:rPr>
          <w:b w:val="0"/>
          <w:color w:val="171616" w:themeColor="background2" w:themeShade="1A"/>
          <w:sz w:val="24"/>
          <w:szCs w:val="24"/>
        </w:rPr>
        <w:t xml:space="preserve"> </w:t>
      </w:r>
      <w:r w:rsidR="00544FE3">
        <w:rPr>
          <w:b w:val="0"/>
          <w:color w:val="171616" w:themeColor="background2" w:themeShade="1A"/>
          <w:sz w:val="24"/>
          <w:szCs w:val="24"/>
        </w:rPr>
        <w:t>–</w:t>
      </w:r>
      <w:r w:rsidR="001925CC">
        <w:rPr>
          <w:b w:val="0"/>
          <w:color w:val="171616" w:themeColor="background2" w:themeShade="1A"/>
          <w:sz w:val="24"/>
          <w:szCs w:val="24"/>
        </w:rPr>
        <w:t xml:space="preserve"> </w:t>
      </w:r>
      <w:r w:rsidR="00544FE3" w:rsidRPr="00544FE3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1</w:t>
      </w:r>
      <w:r w:rsidR="001E4AAB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8</w:t>
      </w:r>
      <w:r w:rsidR="00544FE3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="001E4AAB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F</w:t>
      </w:r>
      <w:r w:rsidR="001E4AAB" w:rsidRPr="00544FE3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ebruary</w:t>
      </w:r>
      <w:r w:rsidR="001E4AAB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2018</w:t>
      </w:r>
    </w:p>
    <w:p w:rsidR="001E4AAB" w:rsidRPr="003D28AE" w:rsidRDefault="001E4AAB" w:rsidP="00C362ED">
      <w:pPr>
        <w:pStyle w:val="Heading1"/>
        <w:spacing w:line="276" w:lineRule="auto"/>
        <w:jc w:val="both"/>
        <w:rPr>
          <w:color w:val="171616" w:themeColor="background2" w:themeShade="1A"/>
          <w:sz w:val="24"/>
          <w:szCs w:val="24"/>
        </w:rPr>
      </w:pPr>
      <w:r w:rsidRPr="003D28AE">
        <w:rPr>
          <w:color w:val="171616" w:themeColor="background2" w:themeShade="1A"/>
          <w:sz w:val="24"/>
          <w:szCs w:val="24"/>
        </w:rPr>
        <w:t>SEO Analyst</w:t>
      </w:r>
    </w:p>
    <w:p w:rsidR="001E4AAB" w:rsidRDefault="001E4AAB" w:rsidP="00C362ED">
      <w:pPr>
        <w:pStyle w:val="Heading1"/>
        <w:spacing w:line="276" w:lineRule="auto"/>
        <w:jc w:val="both"/>
        <w:rPr>
          <w:b w:val="0"/>
          <w:color w:val="171616" w:themeColor="background2" w:themeShade="1A"/>
          <w:sz w:val="24"/>
          <w:szCs w:val="24"/>
        </w:rPr>
      </w:pPr>
      <w:r w:rsidRPr="001E4AAB">
        <w:rPr>
          <w:b w:val="0"/>
          <w:color w:val="171616" w:themeColor="background2" w:themeShade="1A"/>
          <w:sz w:val="24"/>
          <w:szCs w:val="24"/>
        </w:rPr>
        <w:t>Originate Soft</w:t>
      </w:r>
      <w:r>
        <w:rPr>
          <w:b w:val="0"/>
          <w:color w:val="171616" w:themeColor="background2" w:themeShade="1A"/>
          <w:sz w:val="24"/>
          <w:szCs w:val="24"/>
        </w:rPr>
        <w:t xml:space="preserve"> – </w:t>
      </w:r>
      <w:r w:rsidRPr="00544FE3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9 F</w:t>
      </w:r>
      <w:r w:rsidRPr="00544FE3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ebruary</w:t>
      </w:r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2018 - Present</w:t>
      </w:r>
    </w:p>
    <w:p w:rsidR="001E4AAB" w:rsidRDefault="001E4AAB" w:rsidP="00C362ED">
      <w:pPr>
        <w:pStyle w:val="Heading1"/>
        <w:spacing w:line="276" w:lineRule="auto"/>
        <w:jc w:val="both"/>
        <w:rPr>
          <w:b w:val="0"/>
          <w:color w:val="171616" w:themeColor="background2" w:themeShade="1A"/>
          <w:sz w:val="24"/>
          <w:szCs w:val="24"/>
        </w:rPr>
      </w:pPr>
    </w:p>
    <w:p w:rsidR="00A23B52" w:rsidRDefault="00A23B52" w:rsidP="00A23B52">
      <w:pPr>
        <w:pStyle w:val="Heading1"/>
        <w:spacing w:line="360" w:lineRule="auto"/>
        <w:jc w:val="both"/>
        <w:rPr>
          <w:szCs w:val="28"/>
        </w:rPr>
      </w:pPr>
      <w:r w:rsidRPr="00A23B52">
        <w:rPr>
          <w:szCs w:val="28"/>
        </w:rPr>
        <w:t>Projects:</w:t>
      </w:r>
    </w:p>
    <w:p w:rsidR="00EE74CA" w:rsidRPr="00EE74CA" w:rsidRDefault="00EE74CA" w:rsidP="005C1B92">
      <w:pPr>
        <w:pStyle w:val="Heading1"/>
        <w:jc w:val="both"/>
        <w:rPr>
          <w:b w:val="0"/>
          <w:color w:val="000000" w:themeColor="text1"/>
          <w:sz w:val="24"/>
          <w:szCs w:val="24"/>
        </w:rPr>
      </w:pPr>
      <w:r w:rsidRPr="00EE74CA">
        <w:rPr>
          <w:b w:val="0"/>
          <w:color w:val="000000" w:themeColor="text1"/>
          <w:sz w:val="24"/>
          <w:szCs w:val="24"/>
        </w:rPr>
        <w:t>List of the projects I am handling...</w:t>
      </w:r>
    </w:p>
    <w:p w:rsidR="00EE74CA" w:rsidRPr="00EE74CA" w:rsidRDefault="00EE74CA" w:rsidP="005C1B92">
      <w:pPr>
        <w:pStyle w:val="Heading1"/>
        <w:jc w:val="both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5 </w:t>
      </w:r>
      <w:r w:rsidRPr="00EE74CA">
        <w:rPr>
          <w:b w:val="0"/>
          <w:color w:val="000000" w:themeColor="text1"/>
          <w:sz w:val="24"/>
          <w:szCs w:val="24"/>
        </w:rPr>
        <w:t>Projects - Links:</w:t>
      </w:r>
    </w:p>
    <w:p w:rsidR="00EE74CA" w:rsidRDefault="00EE74CA" w:rsidP="005C1B92">
      <w:pPr>
        <w:pStyle w:val="Heading1"/>
        <w:jc w:val="both"/>
        <w:rPr>
          <w:b w:val="0"/>
          <w:color w:val="000000" w:themeColor="text1"/>
          <w:sz w:val="24"/>
          <w:szCs w:val="24"/>
        </w:rPr>
      </w:pPr>
      <w:r w:rsidRPr="00EE74CA">
        <w:rPr>
          <w:b w:val="0"/>
          <w:color w:val="000000" w:themeColor="text1"/>
          <w:sz w:val="24"/>
          <w:szCs w:val="24"/>
        </w:rPr>
        <w:t>Work on 20+ Projects</w:t>
      </w:r>
      <w:r>
        <w:rPr>
          <w:b w:val="0"/>
          <w:color w:val="000000" w:themeColor="text1"/>
          <w:sz w:val="24"/>
          <w:szCs w:val="24"/>
        </w:rPr>
        <w:t>….</w:t>
      </w:r>
    </w:p>
    <w:p w:rsidR="005C1B92" w:rsidRPr="00EE74CA" w:rsidRDefault="005C1B92" w:rsidP="005C1B92">
      <w:pPr>
        <w:pStyle w:val="Heading1"/>
        <w:jc w:val="both"/>
        <w:rPr>
          <w:b w:val="0"/>
          <w:color w:val="000000" w:themeColor="text1"/>
          <w:sz w:val="24"/>
          <w:szCs w:val="24"/>
        </w:rPr>
      </w:pPr>
    </w:p>
    <w:p w:rsidR="00A23B52" w:rsidRPr="00A23B52" w:rsidRDefault="00A31F48" w:rsidP="005C1B92">
      <w:pPr>
        <w:pStyle w:val="Heading1"/>
        <w:jc w:val="both"/>
        <w:rPr>
          <w:b w:val="0"/>
          <w:color w:val="171616" w:themeColor="background2" w:themeShade="1A"/>
          <w:sz w:val="24"/>
          <w:szCs w:val="24"/>
        </w:rPr>
      </w:pPr>
      <w:hyperlink r:id="rId8" w:history="1">
        <w:r w:rsidR="00A23B52" w:rsidRPr="00EE74CA">
          <w:rPr>
            <w:rStyle w:val="Hyperlink"/>
            <w:b w:val="0"/>
            <w:sz w:val="24"/>
            <w:szCs w:val="24"/>
          </w:rPr>
          <w:t>https://www.alanic.com/</w:t>
        </w:r>
      </w:hyperlink>
    </w:p>
    <w:p w:rsidR="00A23B52" w:rsidRPr="00A23B52" w:rsidRDefault="00A31F48" w:rsidP="005C1B92">
      <w:pPr>
        <w:pStyle w:val="Heading1"/>
        <w:jc w:val="both"/>
        <w:rPr>
          <w:b w:val="0"/>
          <w:color w:val="171616" w:themeColor="background2" w:themeShade="1A"/>
          <w:sz w:val="24"/>
          <w:szCs w:val="24"/>
        </w:rPr>
      </w:pPr>
      <w:hyperlink r:id="rId9" w:history="1">
        <w:r w:rsidR="00A23B52" w:rsidRPr="00EE74CA">
          <w:rPr>
            <w:rStyle w:val="Hyperlink"/>
            <w:b w:val="0"/>
            <w:sz w:val="24"/>
            <w:szCs w:val="24"/>
          </w:rPr>
          <w:t>http://www.alanic.clothing/</w:t>
        </w:r>
      </w:hyperlink>
    </w:p>
    <w:p w:rsidR="00A23B52" w:rsidRPr="00A23B52" w:rsidRDefault="00A31F48" w:rsidP="005C1B92">
      <w:pPr>
        <w:pStyle w:val="Heading1"/>
        <w:jc w:val="both"/>
        <w:rPr>
          <w:b w:val="0"/>
          <w:color w:val="171616" w:themeColor="background2" w:themeShade="1A"/>
          <w:sz w:val="24"/>
          <w:szCs w:val="24"/>
        </w:rPr>
      </w:pPr>
      <w:hyperlink r:id="rId10" w:history="1">
        <w:r w:rsidR="00A23B52" w:rsidRPr="00EE74CA">
          <w:rPr>
            <w:rStyle w:val="Hyperlink"/>
            <w:b w:val="0"/>
            <w:sz w:val="24"/>
            <w:szCs w:val="24"/>
          </w:rPr>
          <w:t>http://goltune.com/</w:t>
        </w:r>
      </w:hyperlink>
    </w:p>
    <w:p w:rsidR="00A23B52" w:rsidRPr="00A23B52" w:rsidRDefault="00A31F48" w:rsidP="005C1B92">
      <w:pPr>
        <w:pStyle w:val="Heading1"/>
        <w:jc w:val="both"/>
        <w:rPr>
          <w:b w:val="0"/>
          <w:color w:val="171616" w:themeColor="background2" w:themeShade="1A"/>
          <w:sz w:val="24"/>
          <w:szCs w:val="24"/>
        </w:rPr>
      </w:pPr>
      <w:hyperlink r:id="rId11" w:history="1">
        <w:r w:rsidR="00A23B52" w:rsidRPr="00EE74CA">
          <w:rPr>
            <w:rStyle w:val="Hyperlink"/>
            <w:b w:val="0"/>
            <w:sz w:val="24"/>
            <w:szCs w:val="24"/>
          </w:rPr>
          <w:t>https://www.techejobs.com/</w:t>
        </w:r>
      </w:hyperlink>
    </w:p>
    <w:p w:rsidR="00A23B52" w:rsidRDefault="00A31F48" w:rsidP="005C1B92">
      <w:pPr>
        <w:pStyle w:val="Heading1"/>
        <w:jc w:val="both"/>
        <w:rPr>
          <w:b w:val="0"/>
          <w:color w:val="171616" w:themeColor="background2" w:themeShade="1A"/>
          <w:sz w:val="24"/>
          <w:szCs w:val="24"/>
        </w:rPr>
      </w:pPr>
      <w:hyperlink r:id="rId12" w:history="1">
        <w:r w:rsidR="00A23B52" w:rsidRPr="00EE74CA">
          <w:rPr>
            <w:rStyle w:val="Hyperlink"/>
            <w:b w:val="0"/>
            <w:sz w:val="24"/>
            <w:szCs w:val="24"/>
          </w:rPr>
          <w:t>http://www.zenithholidays.com/</w:t>
        </w:r>
      </w:hyperlink>
    </w:p>
    <w:p w:rsidR="001A5723" w:rsidRPr="001A5723" w:rsidRDefault="001A5723" w:rsidP="00C362ED">
      <w:pPr>
        <w:tabs>
          <w:tab w:val="left" w:pos="2898"/>
          <w:tab w:val="left" w:pos="8856"/>
        </w:tabs>
        <w:spacing w:after="120" w:line="276" w:lineRule="auto"/>
        <w:jc w:val="both"/>
        <w:rPr>
          <w:bCs/>
          <w:color w:val="000080"/>
        </w:rPr>
      </w:pPr>
      <w:r w:rsidRPr="001A5723">
        <w:rPr>
          <w:rStyle w:val="Heading1Char"/>
        </w:rPr>
        <w:t>Hobbies</w:t>
      </w:r>
      <w:r w:rsidRPr="001A5723">
        <w:rPr>
          <w:bCs/>
          <w:color w:val="000080"/>
        </w:rPr>
        <w:t>:</w:t>
      </w:r>
    </w:p>
    <w:p w:rsidR="001A5723" w:rsidRPr="005C1B92" w:rsidRDefault="001A5723" w:rsidP="00C362ED">
      <w:pPr>
        <w:tabs>
          <w:tab w:val="left" w:pos="2898"/>
          <w:tab w:val="left" w:pos="8856"/>
        </w:tabs>
        <w:spacing w:after="120" w:line="276" w:lineRule="auto"/>
        <w:jc w:val="both"/>
        <w:rPr>
          <w:color w:val="262626" w:themeColor="text1" w:themeTint="D9"/>
        </w:rPr>
      </w:pPr>
      <w:r w:rsidRPr="005C1B92">
        <w:rPr>
          <w:color w:val="262626" w:themeColor="text1" w:themeTint="D9"/>
        </w:rPr>
        <w:t>Playing and Watching Cricket, S</w:t>
      </w:r>
      <w:r w:rsidR="00992799" w:rsidRPr="005C1B92">
        <w:rPr>
          <w:color w:val="262626" w:themeColor="text1" w:themeTint="D9"/>
        </w:rPr>
        <w:t>urfing net, listening to Music and reading</w:t>
      </w:r>
      <w:r w:rsidRPr="005C1B92">
        <w:rPr>
          <w:color w:val="262626" w:themeColor="text1" w:themeTint="D9"/>
        </w:rPr>
        <w:t xml:space="preserve"> story Book.</w:t>
      </w:r>
    </w:p>
    <w:p w:rsidR="001A5723" w:rsidRPr="005C1B92" w:rsidRDefault="001A5723" w:rsidP="00C362ED">
      <w:pPr>
        <w:tabs>
          <w:tab w:val="left" w:pos="2898"/>
          <w:tab w:val="left" w:pos="8856"/>
        </w:tabs>
        <w:spacing w:after="120" w:line="276" w:lineRule="auto"/>
        <w:jc w:val="both"/>
        <w:rPr>
          <w:bCs/>
          <w:color w:val="000080"/>
        </w:rPr>
      </w:pPr>
      <w:r w:rsidRPr="005C1B92">
        <w:rPr>
          <w:rStyle w:val="Heading1Char"/>
          <w:b w:val="0"/>
        </w:rPr>
        <w:t>Declaration</w:t>
      </w:r>
      <w:r w:rsidRPr="005C1B92">
        <w:rPr>
          <w:bCs/>
          <w:color w:val="000080"/>
        </w:rPr>
        <w:t>:</w:t>
      </w:r>
    </w:p>
    <w:p w:rsidR="001A5723" w:rsidRPr="005C1B92" w:rsidRDefault="001A5723" w:rsidP="00C362ED">
      <w:pPr>
        <w:pStyle w:val="BodyText"/>
        <w:spacing w:line="276" w:lineRule="auto"/>
        <w:rPr>
          <w:sz w:val="24"/>
        </w:rPr>
      </w:pPr>
      <w:r w:rsidRPr="005C1B92">
        <w:rPr>
          <w:sz w:val="24"/>
        </w:rPr>
        <w:t>I hereby declare that the above mentioned information is true to the best of my knowledge &amp; believe. I am also confident of my ability to work in a team.</w:t>
      </w:r>
    </w:p>
    <w:p w:rsidR="001A5723" w:rsidRDefault="001A5723" w:rsidP="00BE514E">
      <w:pPr>
        <w:pStyle w:val="BodyText"/>
        <w:spacing w:line="360" w:lineRule="auto"/>
        <w:rPr>
          <w:sz w:val="24"/>
        </w:rPr>
      </w:pPr>
    </w:p>
    <w:p w:rsidR="001A5723" w:rsidRDefault="001A5723" w:rsidP="00BE514E">
      <w:pPr>
        <w:pStyle w:val="BodyText"/>
        <w:spacing w:line="360" w:lineRule="auto"/>
        <w:rPr>
          <w:sz w:val="24"/>
        </w:rPr>
      </w:pPr>
    </w:p>
    <w:p w:rsidR="00BE514E" w:rsidRPr="00BE514E" w:rsidRDefault="00BE514E" w:rsidP="00BE514E">
      <w:pPr>
        <w:spacing w:after="160" w:line="259" w:lineRule="auto"/>
        <w:jc w:val="both"/>
        <w:rPr>
          <w:rFonts w:ascii="Calibri" w:eastAsia="Times New Roman" w:hAnsi="Calibri" w:cs="Times New Roman"/>
          <w:b/>
          <w:color w:val="auto"/>
          <w:lang w:eastAsia="en-US"/>
        </w:rPr>
      </w:pPr>
      <w:r w:rsidRPr="00BE514E">
        <w:rPr>
          <w:rFonts w:ascii="Calibri" w:eastAsia="Times New Roman" w:hAnsi="Calibri" w:cs="Times New Roman"/>
          <w:b/>
          <w:color w:val="auto"/>
          <w:lang w:eastAsia="en-US"/>
        </w:rPr>
        <w:t>Date:</w:t>
      </w:r>
    </w:p>
    <w:p w:rsidR="001A5723" w:rsidRPr="00BE514E" w:rsidRDefault="00BE514E" w:rsidP="00BE514E">
      <w:pPr>
        <w:spacing w:after="160" w:line="259" w:lineRule="auto"/>
        <w:ind w:left="1440" w:hanging="1440"/>
        <w:jc w:val="both"/>
        <w:rPr>
          <w:rFonts w:ascii="Calibri" w:eastAsia="Times New Roman" w:hAnsi="Calibri" w:cs="Times New Roman"/>
          <w:color w:val="auto"/>
          <w:lang w:eastAsia="en-US"/>
        </w:rPr>
      </w:pPr>
      <w:r w:rsidRPr="00BE514E">
        <w:rPr>
          <w:rFonts w:ascii="Calibri" w:eastAsia="Times New Roman" w:hAnsi="Calibri" w:cs="Times New Roman"/>
          <w:b/>
          <w:color w:val="auto"/>
          <w:lang w:eastAsia="en-US"/>
        </w:rPr>
        <w:t>Place:</w:t>
      </w:r>
      <w:r w:rsidRPr="00BE514E">
        <w:rPr>
          <w:rFonts w:ascii="Arial" w:eastAsia="Times New Roman" w:hAnsi="Arial" w:cs="Arial"/>
          <w:b/>
          <w:color w:val="auto"/>
          <w:lang w:eastAsia="en-US"/>
        </w:rPr>
        <w:tab/>
      </w:r>
      <w:r w:rsidRPr="00BE514E">
        <w:rPr>
          <w:rFonts w:ascii="Arial" w:eastAsia="Times New Roman" w:hAnsi="Arial" w:cs="Arial"/>
          <w:b/>
          <w:color w:val="auto"/>
          <w:lang w:eastAsia="en-US"/>
        </w:rPr>
        <w:tab/>
      </w:r>
      <w:r w:rsidRPr="00BE514E">
        <w:rPr>
          <w:rFonts w:ascii="Arial" w:eastAsia="Times New Roman" w:hAnsi="Arial" w:cs="Arial"/>
          <w:b/>
          <w:color w:val="auto"/>
          <w:lang w:eastAsia="en-US"/>
        </w:rPr>
        <w:tab/>
      </w:r>
      <w:r w:rsidRPr="00BE514E">
        <w:rPr>
          <w:rFonts w:ascii="Copperplate Gothic Bold" w:eastAsia="Times New Roman" w:hAnsi="Copperplate Gothic Bold" w:cs="Arial"/>
          <w:b/>
          <w:color w:val="auto"/>
          <w:lang w:eastAsia="en-US"/>
        </w:rPr>
        <w:t>(KAUSHIK SANKAR DAS)</w:t>
      </w:r>
    </w:p>
    <w:sectPr w:rsidR="001A5723" w:rsidRPr="00BE514E" w:rsidSect="00617B26">
      <w:footerReference w:type="default" r:id="rId13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BB6" w:rsidRDefault="00A17BB6">
      <w:pPr>
        <w:spacing w:after="0"/>
      </w:pPr>
      <w:r>
        <w:separator/>
      </w:r>
    </w:p>
  </w:endnote>
  <w:endnote w:type="continuationSeparator" w:id="1">
    <w:p w:rsidR="00A17BB6" w:rsidRDefault="00A17BB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0A9" w:rsidRDefault="009D5933">
    <w:pPr>
      <w:pStyle w:val="Footer"/>
    </w:pPr>
    <w:r>
      <w:t xml:space="preserve">Page </w:t>
    </w:r>
    <w:r w:rsidR="00A31F48">
      <w:fldChar w:fldCharType="begin"/>
    </w:r>
    <w:r>
      <w:instrText xml:space="preserve"> PAGE   \* MERGEFORMAT </w:instrText>
    </w:r>
    <w:r w:rsidR="00A31F48">
      <w:fldChar w:fldCharType="separate"/>
    </w:r>
    <w:r w:rsidR="005C1B92">
      <w:rPr>
        <w:noProof/>
      </w:rPr>
      <w:t>2</w:t>
    </w:r>
    <w:r w:rsidR="00A31F48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BB6" w:rsidRDefault="00A17BB6">
      <w:pPr>
        <w:spacing w:after="0"/>
      </w:pPr>
      <w:r>
        <w:separator/>
      </w:r>
    </w:p>
  </w:footnote>
  <w:footnote w:type="continuationSeparator" w:id="1">
    <w:p w:rsidR="00A17BB6" w:rsidRDefault="00A17BB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4061282"/>
    <w:multiLevelType w:val="hybridMultilevel"/>
    <w:tmpl w:val="688C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330C71"/>
    <w:multiLevelType w:val="hybridMultilevel"/>
    <w:tmpl w:val="DE3C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57F3E11"/>
    <w:multiLevelType w:val="hybridMultilevel"/>
    <w:tmpl w:val="3608216A"/>
    <w:lvl w:ilvl="0" w:tplc="0C94C990">
      <w:numFmt w:val="bullet"/>
      <w:lvlText w:val=""/>
      <w:lvlJc w:val="left"/>
      <w:pPr>
        <w:ind w:left="720" w:hanging="360"/>
      </w:pPr>
      <w:rPr>
        <w:rFonts w:ascii="Cambria" w:eastAsiaTheme="majorEastAs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B696BA5"/>
    <w:multiLevelType w:val="hybridMultilevel"/>
    <w:tmpl w:val="B57A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850DA4"/>
    <w:multiLevelType w:val="hybridMultilevel"/>
    <w:tmpl w:val="C1009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1"/>
  </w:num>
  <w:num w:numId="16">
    <w:abstractNumId w:val="14"/>
  </w:num>
  <w:num w:numId="17">
    <w:abstractNumId w:val="18"/>
  </w:num>
  <w:num w:numId="18">
    <w:abstractNumId w:val="12"/>
  </w:num>
  <w:num w:numId="19">
    <w:abstractNumId w:val="24"/>
  </w:num>
  <w:num w:numId="20">
    <w:abstractNumId w:val="22"/>
  </w:num>
  <w:num w:numId="21">
    <w:abstractNumId w:val="13"/>
  </w:num>
  <w:num w:numId="22">
    <w:abstractNumId w:val="17"/>
  </w:num>
  <w:num w:numId="23">
    <w:abstractNumId w:val="23"/>
  </w:num>
  <w:num w:numId="24">
    <w:abstractNumId w:val="19"/>
  </w:num>
  <w:num w:numId="25">
    <w:abstractNumId w:val="10"/>
  </w:num>
  <w:num w:numId="26">
    <w:abstractNumId w:val="20"/>
  </w:num>
  <w:num w:numId="27">
    <w:abstractNumId w:val="15"/>
  </w:num>
  <w:num w:numId="2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92B39"/>
    <w:rsid w:val="000A4F59"/>
    <w:rsid w:val="001232F7"/>
    <w:rsid w:val="00141A4C"/>
    <w:rsid w:val="001658BD"/>
    <w:rsid w:val="001856F4"/>
    <w:rsid w:val="001925CC"/>
    <w:rsid w:val="001A5723"/>
    <w:rsid w:val="001B29CF"/>
    <w:rsid w:val="001E4AAB"/>
    <w:rsid w:val="001E739B"/>
    <w:rsid w:val="00215A16"/>
    <w:rsid w:val="0028220F"/>
    <w:rsid w:val="00337080"/>
    <w:rsid w:val="00356C14"/>
    <w:rsid w:val="00387E39"/>
    <w:rsid w:val="003D28AE"/>
    <w:rsid w:val="004C7320"/>
    <w:rsid w:val="004D296A"/>
    <w:rsid w:val="005012AC"/>
    <w:rsid w:val="00536F56"/>
    <w:rsid w:val="00540626"/>
    <w:rsid w:val="00544FE3"/>
    <w:rsid w:val="005825A6"/>
    <w:rsid w:val="005C1B92"/>
    <w:rsid w:val="005C38ED"/>
    <w:rsid w:val="00617B26"/>
    <w:rsid w:val="006270A9"/>
    <w:rsid w:val="00675956"/>
    <w:rsid w:val="00681034"/>
    <w:rsid w:val="006C4EA9"/>
    <w:rsid w:val="007178C1"/>
    <w:rsid w:val="007B0711"/>
    <w:rsid w:val="007E119E"/>
    <w:rsid w:val="008011AA"/>
    <w:rsid w:val="00816216"/>
    <w:rsid w:val="00820750"/>
    <w:rsid w:val="0087734B"/>
    <w:rsid w:val="008A54A5"/>
    <w:rsid w:val="00981569"/>
    <w:rsid w:val="00992799"/>
    <w:rsid w:val="009D5933"/>
    <w:rsid w:val="009D7912"/>
    <w:rsid w:val="009F2957"/>
    <w:rsid w:val="00A17BB6"/>
    <w:rsid w:val="00A23B52"/>
    <w:rsid w:val="00A31F48"/>
    <w:rsid w:val="00A41136"/>
    <w:rsid w:val="00A71027"/>
    <w:rsid w:val="00A92B39"/>
    <w:rsid w:val="00AB5E76"/>
    <w:rsid w:val="00B00E84"/>
    <w:rsid w:val="00B35E5B"/>
    <w:rsid w:val="00B609CD"/>
    <w:rsid w:val="00B830D2"/>
    <w:rsid w:val="00BB2EFF"/>
    <w:rsid w:val="00BD768D"/>
    <w:rsid w:val="00BE514E"/>
    <w:rsid w:val="00C03C57"/>
    <w:rsid w:val="00C362ED"/>
    <w:rsid w:val="00C61F8E"/>
    <w:rsid w:val="00D42A22"/>
    <w:rsid w:val="00D460AA"/>
    <w:rsid w:val="00D72849"/>
    <w:rsid w:val="00E05E5B"/>
    <w:rsid w:val="00E279AA"/>
    <w:rsid w:val="00E83E4B"/>
    <w:rsid w:val="00EE74CA"/>
    <w:rsid w:val="00F05625"/>
    <w:rsid w:val="00F46F30"/>
    <w:rsid w:val="00FD74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Body Text" w:uiPriority="0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4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19E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E119E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19E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7E119E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E119E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E119E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119E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FD7409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1A5723"/>
    <w:pPr>
      <w:suppressAutoHyphens/>
      <w:spacing w:after="0"/>
      <w:jc w:val="both"/>
    </w:pPr>
    <w:rPr>
      <w:rFonts w:ascii="Times New Roman" w:eastAsia="Times New Roman" w:hAnsi="Times New Roman" w:cs="Times New Roman"/>
      <w:color w:val="auto"/>
      <w:sz w:val="28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1A5723"/>
    <w:rPr>
      <w:rFonts w:ascii="Times New Roman" w:eastAsia="Times New Roman" w:hAnsi="Times New Roman" w:cs="Times New Roman"/>
      <w:color w:val="auto"/>
      <w:sz w:val="28"/>
      <w:szCs w:val="24"/>
      <w:lang w:eastAsia="ar-SA"/>
    </w:rPr>
  </w:style>
  <w:style w:type="paragraph" w:styleId="ListParagraph">
    <w:name w:val="List Paragraph"/>
    <w:basedOn w:val="Normal"/>
    <w:uiPriority w:val="34"/>
    <w:unhideWhenUsed/>
    <w:qFormat/>
    <w:rsid w:val="00D728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anic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zenithholidays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chejobs.com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goltun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lanic.clothing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B98B63CDB984CA88A7DE2550ED26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4C9FF-CA9B-4341-868E-42C3F68EBB79}"/>
      </w:docPartPr>
      <w:docPartBody>
        <w:p w:rsidR="00036C48" w:rsidRDefault="00F91C7B">
          <w:pPr>
            <w:pStyle w:val="FB98B63CDB984CA88A7DE2550ED26D89"/>
          </w:pPr>
          <w:r>
            <w:t>Experience</w:t>
          </w:r>
        </w:p>
      </w:docPartBody>
    </w:docPart>
    <w:docPart>
      <w:docPartPr>
        <w:name w:val="81C798E0933747AB8708F04D29DC5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ED339-D4CB-4C90-A98C-E78140F69EAD}"/>
      </w:docPartPr>
      <w:docPartBody>
        <w:p w:rsidR="00AA088C" w:rsidRDefault="006D0779" w:rsidP="006D0779">
          <w:pPr>
            <w:pStyle w:val="81C798E0933747AB8708F04D29DC5C61"/>
          </w:pPr>
          <w:r>
            <w:t>Objective</w:t>
          </w:r>
        </w:p>
      </w:docPartBody>
    </w:docPart>
    <w:docPart>
      <w:docPartPr>
        <w:name w:val="8867BE011098401AAD0861F1A03C0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E798C-FCC3-4F38-9289-2F5DF687D891}"/>
      </w:docPartPr>
      <w:docPartBody>
        <w:p w:rsidR="00AA088C" w:rsidRDefault="006D0779" w:rsidP="006D0779">
          <w:pPr>
            <w:pStyle w:val="8867BE011098401AAD0861F1A03C0A85"/>
          </w:pPr>
          <w:r>
            <w:t>Education</w:t>
          </w:r>
        </w:p>
      </w:docPartBody>
    </w:docPart>
    <w:docPart>
      <w:docPartPr>
        <w:name w:val="94B50919DAD04A218C2C48E84F30E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76DDF-612B-432A-9D55-2A89D9486E54}"/>
      </w:docPartPr>
      <w:docPartBody>
        <w:p w:rsidR="00AA088C" w:rsidRDefault="006D0779" w:rsidP="006D0779">
          <w:pPr>
            <w:pStyle w:val="94B50919DAD04A218C2C48E84F30E65A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91C7B"/>
    <w:rsid w:val="00036C48"/>
    <w:rsid w:val="002F2F39"/>
    <w:rsid w:val="0031378A"/>
    <w:rsid w:val="00367F82"/>
    <w:rsid w:val="00375EBA"/>
    <w:rsid w:val="006B4528"/>
    <w:rsid w:val="006D0779"/>
    <w:rsid w:val="00736A43"/>
    <w:rsid w:val="007E6B99"/>
    <w:rsid w:val="007F580A"/>
    <w:rsid w:val="00816F48"/>
    <w:rsid w:val="00915935"/>
    <w:rsid w:val="00AA088C"/>
    <w:rsid w:val="00AB7E0A"/>
    <w:rsid w:val="00B85AC0"/>
    <w:rsid w:val="00CD6EE7"/>
    <w:rsid w:val="00F91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2108C3BE1D47D9BBA721BB285D1B29">
    <w:name w:val="4B2108C3BE1D47D9BBA721BB285D1B29"/>
    <w:rsid w:val="006D0779"/>
  </w:style>
  <w:style w:type="paragraph" w:customStyle="1" w:styleId="EEB1D07DF1DD43248772293B1D9CA83E">
    <w:name w:val="EEB1D07DF1DD43248772293B1D9CA83E"/>
    <w:rsid w:val="006D0779"/>
  </w:style>
  <w:style w:type="paragraph" w:customStyle="1" w:styleId="77DDE62909EA4AC19436545C4A1B2B31">
    <w:name w:val="77DDE62909EA4AC19436545C4A1B2B31"/>
    <w:rsid w:val="006D0779"/>
  </w:style>
  <w:style w:type="paragraph" w:customStyle="1" w:styleId="FB75C654ADF24CD7BC63BB00EE61B70B">
    <w:name w:val="FB75C654ADF24CD7BC63BB00EE61B70B"/>
    <w:rsid w:val="006D0779"/>
  </w:style>
  <w:style w:type="paragraph" w:customStyle="1" w:styleId="2E9DD8153DB24024A15E49B04CF8EB24">
    <w:name w:val="2E9DD8153DB24024A15E49B04CF8EB24"/>
    <w:rsid w:val="006D0779"/>
  </w:style>
  <w:style w:type="paragraph" w:customStyle="1" w:styleId="7995373410A449529C612801243440CD">
    <w:name w:val="7995373410A449529C612801243440CD"/>
    <w:rsid w:val="006D0779"/>
  </w:style>
  <w:style w:type="paragraph" w:customStyle="1" w:styleId="E98F9E6BE08F4268B36349BABF327FE3">
    <w:name w:val="E98F9E6BE08F4268B36349BABF327FE3"/>
    <w:rsid w:val="006D0779"/>
  </w:style>
  <w:style w:type="paragraph" w:customStyle="1" w:styleId="323B3992D2D24C149FFF5B18865E9B1E">
    <w:name w:val="323B3992D2D24C149FFF5B18865E9B1E"/>
    <w:rsid w:val="006D0779"/>
  </w:style>
  <w:style w:type="paragraph" w:customStyle="1" w:styleId="3B562EA673FD4824A6300DE91260A32D">
    <w:name w:val="3B562EA673FD4824A6300DE91260A32D"/>
    <w:rsid w:val="006D0779"/>
  </w:style>
  <w:style w:type="paragraph" w:customStyle="1" w:styleId="5940A0551C5B4DB288ED83489A287078">
    <w:name w:val="5940A0551C5B4DB288ED83489A287078"/>
    <w:rsid w:val="006D0779"/>
  </w:style>
  <w:style w:type="paragraph" w:customStyle="1" w:styleId="716C807BFAD142CB9383381A7EF53633">
    <w:name w:val="716C807BFAD142CB9383381A7EF53633"/>
    <w:rsid w:val="006D0779"/>
  </w:style>
  <w:style w:type="paragraph" w:customStyle="1" w:styleId="2DB695A6A7F1471584A3AB18CE845C18">
    <w:name w:val="2DB695A6A7F1471584A3AB18CE845C18"/>
    <w:rsid w:val="006D0779"/>
  </w:style>
  <w:style w:type="paragraph" w:customStyle="1" w:styleId="4F233F57402D4FE9A894E8C7942D24C2">
    <w:name w:val="4F233F57402D4FE9A894E8C7942D24C2"/>
    <w:rsid w:val="006D0779"/>
  </w:style>
  <w:style w:type="paragraph" w:customStyle="1" w:styleId="C3BD3CF52FAA4778993036CB9E292A65">
    <w:name w:val="C3BD3CF52FAA4778993036CB9E292A65"/>
    <w:rsid w:val="006D0779"/>
  </w:style>
  <w:style w:type="paragraph" w:customStyle="1" w:styleId="90CB8C1AC4B04D4C83805BBF2F5D8E0E">
    <w:name w:val="90CB8C1AC4B04D4C83805BBF2F5D8E0E"/>
    <w:rsid w:val="006D0779"/>
  </w:style>
  <w:style w:type="paragraph" w:customStyle="1" w:styleId="880EC7CE7B264046AD3BE02489034E4B">
    <w:name w:val="880EC7CE7B264046AD3BE02489034E4B"/>
    <w:rsid w:val="006D0779"/>
  </w:style>
  <w:style w:type="paragraph" w:customStyle="1" w:styleId="BFEF0F8A3AB3480E8ADF585D0C703C4C">
    <w:name w:val="BFEF0F8A3AB3480E8ADF585D0C703C4C"/>
    <w:rsid w:val="006D0779"/>
  </w:style>
  <w:style w:type="paragraph" w:customStyle="1" w:styleId="3213194ACB754D688144818BBECB1D7D">
    <w:name w:val="3213194ACB754D688144818BBECB1D7D"/>
    <w:rsid w:val="006D0779"/>
  </w:style>
  <w:style w:type="paragraph" w:customStyle="1" w:styleId="FD8D45095B0745649CBE5215B0190E1C">
    <w:name w:val="FD8D45095B0745649CBE5215B0190E1C"/>
    <w:rsid w:val="006D0779"/>
  </w:style>
  <w:style w:type="paragraph" w:customStyle="1" w:styleId="D4C0C2655DD8440EBAF59B830922B619">
    <w:name w:val="D4C0C2655DD8440EBAF59B830922B619"/>
    <w:rsid w:val="006D0779"/>
  </w:style>
  <w:style w:type="paragraph" w:customStyle="1" w:styleId="8EB43E2BC29243A0BE2E7DFE50C64098">
    <w:name w:val="8EB43E2BC29243A0BE2E7DFE50C64098"/>
    <w:rsid w:val="006D0779"/>
  </w:style>
  <w:style w:type="paragraph" w:customStyle="1" w:styleId="90465A147EEF4F24A9D60FF25BD5A268">
    <w:name w:val="90465A147EEF4F24A9D60FF25BD5A268"/>
    <w:rsid w:val="006D0779"/>
  </w:style>
  <w:style w:type="paragraph" w:customStyle="1" w:styleId="0D40FCA065304FB4AF7D76A9AB69DAB6">
    <w:name w:val="0D40FCA065304FB4AF7D76A9AB69DAB6"/>
    <w:rsid w:val="006D0779"/>
  </w:style>
  <w:style w:type="paragraph" w:customStyle="1" w:styleId="D0C9B75E1AD44D09BB7BAC6F8E6E806F">
    <w:name w:val="D0C9B75E1AD44D09BB7BAC6F8E6E806F"/>
    <w:rsid w:val="006D0779"/>
  </w:style>
  <w:style w:type="paragraph" w:customStyle="1" w:styleId="FB98B63CDB984CA88A7DE2550ED26D89">
    <w:name w:val="FB98B63CDB984CA88A7DE2550ED26D89"/>
    <w:rsid w:val="006D0779"/>
  </w:style>
  <w:style w:type="paragraph" w:customStyle="1" w:styleId="041B6415432E411F9CE252F419E1F05D">
    <w:name w:val="041B6415432E411F9CE252F419E1F05D"/>
    <w:rsid w:val="006D0779"/>
  </w:style>
  <w:style w:type="paragraph" w:customStyle="1" w:styleId="C7B3E1A3FECF4EDB84AA2A66E6313959">
    <w:name w:val="C7B3E1A3FECF4EDB84AA2A66E6313959"/>
    <w:rsid w:val="006D0779"/>
  </w:style>
  <w:style w:type="paragraph" w:customStyle="1" w:styleId="F33C203336C14668A99EBC089A12BA3E">
    <w:name w:val="F33C203336C14668A99EBC089A12BA3E"/>
    <w:rsid w:val="006D0779"/>
  </w:style>
  <w:style w:type="paragraph" w:customStyle="1" w:styleId="6CEFDB00D186423C8BCB457B4B791339">
    <w:name w:val="6CEFDB00D186423C8BCB457B4B791339"/>
    <w:rsid w:val="006D0779"/>
  </w:style>
  <w:style w:type="paragraph" w:customStyle="1" w:styleId="64EC05B1D15E4114A37373888BF6A38D">
    <w:name w:val="64EC05B1D15E4114A37373888BF6A38D"/>
    <w:rsid w:val="006D0779"/>
  </w:style>
  <w:style w:type="paragraph" w:customStyle="1" w:styleId="0DB934AF72F34DF5A7F835079A4856A1">
    <w:name w:val="0DB934AF72F34DF5A7F835079A4856A1"/>
    <w:rsid w:val="006D0779"/>
  </w:style>
  <w:style w:type="paragraph" w:customStyle="1" w:styleId="82C5ED6A0BC44C71855CB3245F918E14">
    <w:name w:val="82C5ED6A0BC44C71855CB3245F918E14"/>
    <w:rsid w:val="006D0779"/>
  </w:style>
  <w:style w:type="paragraph" w:customStyle="1" w:styleId="8962889FD0FC4F2AB9D95E8528F331C4">
    <w:name w:val="8962889FD0FC4F2AB9D95E8528F331C4"/>
    <w:rsid w:val="006D0779"/>
  </w:style>
  <w:style w:type="paragraph" w:customStyle="1" w:styleId="50C4CC6AA39B44CC9730C0102E109085">
    <w:name w:val="50C4CC6AA39B44CC9730C0102E109085"/>
    <w:rsid w:val="006D0779"/>
    <w:pPr>
      <w:spacing w:after="200" w:line="276" w:lineRule="auto"/>
    </w:pPr>
  </w:style>
  <w:style w:type="paragraph" w:customStyle="1" w:styleId="32039B000FC240758996D15896EDD800">
    <w:name w:val="32039B000FC240758996D15896EDD800"/>
    <w:rsid w:val="006D0779"/>
    <w:pPr>
      <w:spacing w:after="200" w:line="276" w:lineRule="auto"/>
    </w:pPr>
  </w:style>
  <w:style w:type="paragraph" w:customStyle="1" w:styleId="CF5742945FD240FA99F0EB9F77BF979E">
    <w:name w:val="CF5742945FD240FA99F0EB9F77BF979E"/>
    <w:rsid w:val="006D0779"/>
    <w:pPr>
      <w:spacing w:after="200" w:line="276" w:lineRule="auto"/>
    </w:pPr>
  </w:style>
  <w:style w:type="paragraph" w:customStyle="1" w:styleId="E65ABF71DB844DCAB5817A5C6914D7C7">
    <w:name w:val="E65ABF71DB844DCAB5817A5C6914D7C7"/>
    <w:rsid w:val="006D0779"/>
    <w:pPr>
      <w:spacing w:after="200" w:line="276" w:lineRule="auto"/>
    </w:pPr>
  </w:style>
  <w:style w:type="paragraph" w:customStyle="1" w:styleId="10FFC98A8236422C8203DBE26410A916">
    <w:name w:val="10FFC98A8236422C8203DBE26410A916"/>
    <w:rsid w:val="006D0779"/>
    <w:pPr>
      <w:spacing w:after="200" w:line="276" w:lineRule="auto"/>
    </w:pPr>
  </w:style>
  <w:style w:type="paragraph" w:customStyle="1" w:styleId="1100AAC6CC9542F5B1336D99CCF13FCD">
    <w:name w:val="1100AAC6CC9542F5B1336D99CCF13FCD"/>
    <w:rsid w:val="006D0779"/>
    <w:pPr>
      <w:spacing w:after="200" w:line="276" w:lineRule="auto"/>
    </w:pPr>
  </w:style>
  <w:style w:type="paragraph" w:customStyle="1" w:styleId="13B963032BAD4173B26F750C4909A91B">
    <w:name w:val="13B963032BAD4173B26F750C4909A91B"/>
    <w:rsid w:val="006D0779"/>
    <w:pPr>
      <w:spacing w:after="200" w:line="276" w:lineRule="auto"/>
    </w:pPr>
  </w:style>
  <w:style w:type="paragraph" w:customStyle="1" w:styleId="81C798E0933747AB8708F04D29DC5C61">
    <w:name w:val="81C798E0933747AB8708F04D29DC5C61"/>
    <w:rsid w:val="006D0779"/>
    <w:pPr>
      <w:spacing w:after="200" w:line="276" w:lineRule="auto"/>
    </w:pPr>
  </w:style>
  <w:style w:type="paragraph" w:customStyle="1" w:styleId="8867BE011098401AAD0861F1A03C0A85">
    <w:name w:val="8867BE011098401AAD0861F1A03C0A85"/>
    <w:rsid w:val="006D0779"/>
    <w:pPr>
      <w:spacing w:after="200" w:line="276" w:lineRule="auto"/>
    </w:pPr>
  </w:style>
  <w:style w:type="paragraph" w:customStyle="1" w:styleId="94B50919DAD04A218C2C48E84F30E65A">
    <w:name w:val="94B50919DAD04A218C2C48E84F30E65A"/>
    <w:rsid w:val="006D0779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BFF26-2BDE-4FB9-8448-811521CAC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280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pc</cp:lastModifiedBy>
  <cp:revision>27</cp:revision>
  <dcterms:created xsi:type="dcterms:W3CDTF">2017-07-03T16:51:00Z</dcterms:created>
  <dcterms:modified xsi:type="dcterms:W3CDTF">2018-03-22T14:42:00Z</dcterms:modified>
  <cp:version/>
</cp:coreProperties>
</file>